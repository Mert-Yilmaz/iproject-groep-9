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3E6DDA" w:rsidP="00C6554A">
      <w:pPr>
        <w:pStyle w:val="Titel"/>
      </w:pPr>
      <w:r>
        <w:t>Onderzoeksrapport</w:t>
      </w:r>
    </w:p>
    <w:p w:rsidR="003E6DDA" w:rsidRDefault="003E6DDA" w:rsidP="00C6554A">
      <w:pPr>
        <w:pStyle w:val="Ondertitel"/>
      </w:pPr>
      <w:r>
        <w:t>Front-end frameworks</w:t>
      </w:r>
    </w:p>
    <w:p w:rsidR="003E6DDA" w:rsidRDefault="003E6DDA" w:rsidP="00C6554A">
      <w:pPr>
        <w:pStyle w:val="Ondertitel"/>
      </w:pPr>
    </w:p>
    <w:p w:rsidR="00C6554A" w:rsidRPr="00D5413C" w:rsidRDefault="003E6DDA" w:rsidP="00C6554A">
      <w:pPr>
        <w:pStyle w:val="Ondertitel"/>
      </w:pPr>
      <w:r w:rsidRPr="008B5277">
        <w:rPr>
          <w:noProof/>
          <w:lang w:eastAsia="nl-NL"/>
        </w:rPr>
        <w:drawing>
          <wp:inline distT="0" distB="0" distL="0" distR="0" wp14:anchorId="5C2A946D" wp14:editId="688D0ABD">
            <wp:extent cx="3657600" cy="5486400"/>
            <wp:effectExtent l="0" t="0" r="0" b="0"/>
            <wp:docPr id="22" name="Afbeelding 1" descr="Felblauw gletsjermeer omgeven door wit ijs op een donkere 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E6DDA" w:rsidRPr="0074061E" w:rsidRDefault="003E6DDA" w:rsidP="00C6554A">
      <w:pPr>
        <w:pStyle w:val="Contactgegevens"/>
        <w:rPr>
          <w:sz w:val="24"/>
        </w:rPr>
      </w:pPr>
      <w:r w:rsidRPr="0074061E">
        <w:rPr>
          <w:sz w:val="24"/>
        </w:rPr>
        <w:t>Metusah Boermans</w:t>
      </w:r>
      <w:r w:rsidR="0074061E">
        <w:rPr>
          <w:sz w:val="24"/>
        </w:rPr>
        <w:tab/>
      </w:r>
      <w:r w:rsidR="0074061E">
        <w:rPr>
          <w:sz w:val="24"/>
        </w:rPr>
        <w:tab/>
      </w:r>
      <w:r w:rsidRPr="0074061E">
        <w:rPr>
          <w:sz w:val="24"/>
        </w:rPr>
        <w:t>Demi van Kesteren</w:t>
      </w:r>
      <w:r w:rsidR="0074061E">
        <w:rPr>
          <w:sz w:val="24"/>
        </w:rPr>
        <w:tab/>
      </w:r>
      <w:r w:rsidR="0074061E">
        <w:rPr>
          <w:sz w:val="24"/>
        </w:rPr>
        <w:tab/>
      </w:r>
      <w:r w:rsidR="00026B3C" w:rsidRPr="0074061E">
        <w:rPr>
          <w:sz w:val="24"/>
        </w:rPr>
        <w:t>Mert Yilmaz</w:t>
      </w:r>
    </w:p>
    <w:p w:rsidR="003E6DDA" w:rsidRPr="0074061E" w:rsidRDefault="00026B3C" w:rsidP="00C6554A">
      <w:pPr>
        <w:pStyle w:val="Contactgegevens"/>
        <w:rPr>
          <w:sz w:val="24"/>
        </w:rPr>
      </w:pPr>
      <w:r w:rsidRPr="0074061E">
        <w:rPr>
          <w:sz w:val="24"/>
        </w:rPr>
        <w:t xml:space="preserve">Dominique van der </w:t>
      </w:r>
      <w:r>
        <w:rPr>
          <w:sz w:val="24"/>
        </w:rPr>
        <w:t>Lin</w:t>
      </w:r>
      <w:r w:rsidRPr="0074061E">
        <w:rPr>
          <w:sz w:val="24"/>
        </w:rPr>
        <w:t>den</w:t>
      </w:r>
      <w:r w:rsidRPr="0074061E">
        <w:rPr>
          <w:sz w:val="24"/>
        </w:rPr>
        <w:t xml:space="preserve"> </w:t>
      </w:r>
      <w:r w:rsidR="003E6DDA" w:rsidRPr="0074061E">
        <w:rPr>
          <w:sz w:val="24"/>
        </w:rPr>
        <w:tab/>
      </w:r>
      <w:r w:rsidR="003E6DDA" w:rsidRPr="0074061E">
        <w:rPr>
          <w:sz w:val="24"/>
        </w:rPr>
        <w:tab/>
        <w:t>Jeffrey Kragten</w:t>
      </w:r>
    </w:p>
    <w:p w:rsidR="003E6DDA" w:rsidRDefault="00C6554A" w:rsidP="00C6554A">
      <w:pPr>
        <w:pStyle w:val="Contactgegevens"/>
        <w:rPr>
          <w:lang w:bidi="nl-NL"/>
        </w:rPr>
      </w:pPr>
      <w:r>
        <w:rPr>
          <w:lang w:bidi="nl-NL"/>
        </w:rPr>
        <w:t xml:space="preserve"> </w:t>
      </w:r>
    </w:p>
    <w:p w:rsidR="0074061E" w:rsidRDefault="003E6DDA" w:rsidP="003E6DDA">
      <w:pPr>
        <w:pStyle w:val="Contactgegevens"/>
        <w:ind w:left="2160"/>
        <w:jc w:val="left"/>
      </w:pPr>
      <w:r>
        <w:t>HAN ICA I-Project</w:t>
      </w:r>
      <w:r w:rsidR="00C6554A">
        <w:rPr>
          <w:lang w:bidi="nl-NL"/>
        </w:rPr>
        <w:t xml:space="preserve"> | </w:t>
      </w:r>
      <w:r>
        <w:t>16-04-2018</w:t>
      </w:r>
      <w:bookmarkStart w:id="0" w:name="_GoBack"/>
      <w:bookmarkEnd w:id="0"/>
    </w:p>
    <w:p w:rsidR="0074061E" w:rsidRDefault="0074061E" w:rsidP="003E6DDA">
      <w:pPr>
        <w:pStyle w:val="Contactgegevens"/>
        <w:ind w:left="2160"/>
        <w:jc w:val="left"/>
        <w:rPr>
          <w:lang w:bidi="nl-NL"/>
        </w:rPr>
      </w:pPr>
    </w:p>
    <w:p w:rsidR="0074061E" w:rsidRDefault="0074061E" w:rsidP="00026B3C">
      <w:pPr>
        <w:pStyle w:val="Contactgegevens"/>
        <w:ind w:firstLine="720"/>
        <w:rPr>
          <w:lang w:bidi="nl-NL"/>
        </w:rPr>
      </w:pPr>
      <w:r w:rsidRPr="00026B3C">
        <w:rPr>
          <w:lang w:bidi="nl-NL"/>
        </w:rPr>
        <w:t>Begeleiders</w:t>
      </w:r>
      <w:r>
        <w:rPr>
          <w:lang w:bidi="nl-NL"/>
        </w:rPr>
        <w:t>:</w:t>
      </w:r>
      <w:r w:rsidR="00026B3C">
        <w:rPr>
          <w:lang w:bidi="nl-NL"/>
        </w:rPr>
        <w:tab/>
      </w:r>
      <w:r>
        <w:rPr>
          <w:lang w:bidi="nl-NL"/>
        </w:rPr>
        <w:t xml:space="preserve"> Richard Holleman</w:t>
      </w:r>
      <w:r>
        <w:rPr>
          <w:lang w:bidi="nl-NL"/>
        </w:rPr>
        <w:tab/>
        <w:t xml:space="preserve">Justine </w:t>
      </w:r>
      <w:proofErr w:type="spellStart"/>
      <w:r>
        <w:rPr>
          <w:lang w:bidi="nl-NL"/>
        </w:rPr>
        <w:t>Koorn</w:t>
      </w:r>
      <w:proofErr w:type="spellEnd"/>
    </w:p>
    <w:p w:rsidR="00C6554A" w:rsidRDefault="0074061E" w:rsidP="00026B3C">
      <w:pPr>
        <w:pStyle w:val="Contactgegevens"/>
        <w:ind w:left="2160" w:firstLine="720"/>
        <w:jc w:val="left"/>
      </w:pPr>
      <w:r>
        <w:rPr>
          <w:lang w:bidi="nl-NL"/>
        </w:rPr>
        <w:t xml:space="preserve">Sander Leer </w:t>
      </w:r>
      <w:r>
        <w:rPr>
          <w:lang w:bidi="nl-NL"/>
        </w:rPr>
        <w:tab/>
      </w:r>
      <w:r>
        <w:rPr>
          <w:lang w:bidi="nl-NL"/>
        </w:rPr>
        <w:tab/>
      </w:r>
      <w:proofErr w:type="spellStart"/>
      <w:r>
        <w:rPr>
          <w:lang w:bidi="nl-NL"/>
        </w:rPr>
        <w:t>Yakub</w:t>
      </w:r>
      <w:proofErr w:type="spellEnd"/>
      <w:r>
        <w:rPr>
          <w:lang w:bidi="nl-NL"/>
        </w:rPr>
        <w:t xml:space="preserve"> ?</w:t>
      </w:r>
      <w:r w:rsidR="00C6554A">
        <w:rPr>
          <w:lang w:bidi="nl-NL"/>
        </w:rPr>
        <w:br w:type="page"/>
      </w:r>
    </w:p>
    <w:p w:rsidR="00EF56A5" w:rsidRDefault="00D71AD8" w:rsidP="00EF56A5">
      <w:pPr>
        <w:pStyle w:val="Kop1"/>
      </w:pPr>
      <w:r>
        <w:lastRenderedPageBreak/>
        <w:t>Opdracht</w:t>
      </w:r>
    </w:p>
    <w:p w:rsidR="00C6554A" w:rsidRPr="00514122" w:rsidRDefault="00EF56A5" w:rsidP="00550A4E">
      <w:pPr>
        <w:pStyle w:val="Lijstopsomteken"/>
        <w:numPr>
          <w:ilvl w:val="0"/>
          <w:numId w:val="0"/>
        </w:numPr>
      </w:pPr>
      <w:r>
        <w:t xml:space="preserve">Voordat het I-Project  van start gaat zal er onderzoek worden gedaan naar de beschikbare en toepasbare Frameworks. Er zullen </w:t>
      </w:r>
      <w:r w:rsidR="00123278">
        <w:t>drie</w:t>
      </w:r>
      <w:r>
        <w:t xml:space="preserve"> Frameworks worden geselecteerd die voldoen aan de eisen van de opdrachtgever. Deze zullen worden vergeleken waarna het Framework wordt gekozen die het best aansluit bij het project en het projectteam.</w:t>
      </w:r>
    </w:p>
    <w:p w:rsidR="00C6554A" w:rsidRPr="00D71AD8" w:rsidRDefault="00D71AD8" w:rsidP="00D71AD8">
      <w:pPr>
        <w:pStyle w:val="Kop1"/>
        <w:rPr>
          <w:sz w:val="28"/>
        </w:rPr>
      </w:pPr>
      <w:r>
        <w:t>Doelstelling</w:t>
      </w:r>
    </w:p>
    <w:p w:rsidR="002C74C0" w:rsidRDefault="00EF56A5" w:rsidP="00EF56A5">
      <w:r>
        <w:t xml:space="preserve">De opdrachtgever wilt een </w:t>
      </w:r>
      <w:r w:rsidR="000D5421">
        <w:t>Framework voor zijn website die minimaal aan de volgende eisen voldoet:</w:t>
      </w:r>
    </w:p>
    <w:p w:rsidR="000D5421" w:rsidRDefault="000D5421" w:rsidP="000D5421">
      <w:pPr>
        <w:pStyle w:val="Lijstalinea"/>
        <w:numPr>
          <w:ilvl w:val="0"/>
          <w:numId w:val="16"/>
        </w:numPr>
      </w:pPr>
      <w:proofErr w:type="spellStart"/>
      <w:r>
        <w:t>Responsive</w:t>
      </w:r>
      <w:proofErr w:type="spellEnd"/>
      <w:r>
        <w:t xml:space="preserve"> Webdesign</w:t>
      </w:r>
    </w:p>
    <w:p w:rsidR="000D5421" w:rsidRDefault="000D5421" w:rsidP="000D5421">
      <w:pPr>
        <w:pStyle w:val="Lijstalinea"/>
        <w:numPr>
          <w:ilvl w:val="0"/>
          <w:numId w:val="16"/>
        </w:numPr>
      </w:pPr>
      <w:r>
        <w:t>Rapid Prototyping</w:t>
      </w:r>
    </w:p>
    <w:p w:rsidR="000D5421" w:rsidRDefault="000D5421" w:rsidP="000D5421">
      <w:pPr>
        <w:pStyle w:val="Lijstalinea"/>
        <w:numPr>
          <w:ilvl w:val="0"/>
          <w:numId w:val="16"/>
        </w:numPr>
      </w:pPr>
      <w:r>
        <w:t xml:space="preserve">Stijlvolle </w:t>
      </w:r>
      <w:proofErr w:type="spellStart"/>
      <w:r>
        <w:t>Layouts</w:t>
      </w:r>
      <w:proofErr w:type="spellEnd"/>
    </w:p>
    <w:p w:rsidR="00D71AD8" w:rsidRDefault="00D71AD8" w:rsidP="00D71AD8">
      <w:pPr>
        <w:pStyle w:val="Kop1"/>
      </w:pPr>
      <w:r>
        <w:t>Hoofdvraag en deelvragen</w:t>
      </w:r>
    </w:p>
    <w:p w:rsidR="000D5421" w:rsidRPr="000D5421" w:rsidRDefault="000D5421" w:rsidP="000D5421">
      <w:r>
        <w:t>Waarom moeten er hoofdvragen en deelvragen worden gerapporteerd?</w:t>
      </w:r>
    </w:p>
    <w:p w:rsidR="00D71AD8" w:rsidRDefault="00D71AD8" w:rsidP="00D71AD8">
      <w:pPr>
        <w:pStyle w:val="Kop1"/>
      </w:pPr>
      <w:r>
        <w:t>Aanpak en gebruikte criteria</w:t>
      </w:r>
    </w:p>
    <w:p w:rsidR="0074061E" w:rsidRDefault="000D5421" w:rsidP="00550A4E">
      <w:r>
        <w:t xml:space="preserve">Er is eerst een algemeen </w:t>
      </w:r>
      <w:r w:rsidR="00550A4E">
        <w:t xml:space="preserve">en individueel </w:t>
      </w:r>
      <w:r>
        <w:t>onderzoek gedaan naar Frameworks. Veel teamleden hadden het gevoel nog niet een duidelijk beeld te hebben bij de applicatie en het gebruik ervan. Vervolgens</w:t>
      </w:r>
      <w:r w:rsidR="00550A4E">
        <w:t xml:space="preserve"> hebben drie teamleden verscheidene Frameworks onderzocht en geselecteerd die overeenkomen met de eerdergenoemde eisen. Uit deze groep Frameworks zijn er </w:t>
      </w:r>
      <w:r w:rsidR="00123278">
        <w:t>drie</w:t>
      </w:r>
      <w:r w:rsidR="00550A4E">
        <w:t xml:space="preserve"> gekozen die het beste aansloten bij de kennis en vaardigheden van het projectteam. De </w:t>
      </w:r>
      <w:r w:rsidR="00123278">
        <w:t>drie</w:t>
      </w:r>
      <w:r w:rsidR="00550A4E">
        <w:t xml:space="preserve"> Frameworks zijn vervolgens grondig onderzocht en vergeleken </w:t>
      </w:r>
      <w:r w:rsidR="0074061E">
        <w:t>aan de hand van de volgende</w:t>
      </w:r>
      <w:r w:rsidR="00550A4E">
        <w:t xml:space="preserve"> criteria</w:t>
      </w:r>
      <w:r w:rsidR="0074061E">
        <w:t>:</w:t>
      </w:r>
    </w:p>
    <w:p w:rsidR="0074061E" w:rsidRDefault="0074061E" w:rsidP="0074061E">
      <w:pPr>
        <w:pStyle w:val="Lijstalinea"/>
        <w:numPr>
          <w:ilvl w:val="0"/>
          <w:numId w:val="16"/>
        </w:numPr>
      </w:pPr>
      <w:r>
        <w:t>Performance</w:t>
      </w:r>
    </w:p>
    <w:p w:rsidR="0074061E" w:rsidRDefault="0074061E" w:rsidP="0074061E">
      <w:pPr>
        <w:pStyle w:val="Lijstalinea"/>
        <w:numPr>
          <w:ilvl w:val="0"/>
          <w:numId w:val="16"/>
        </w:numPr>
      </w:pPr>
      <w:r>
        <w:t>Hoeveelheid code</w:t>
      </w:r>
    </w:p>
    <w:p w:rsidR="0074061E" w:rsidRDefault="0074061E" w:rsidP="0074061E">
      <w:pPr>
        <w:pStyle w:val="Lijstalinea"/>
        <w:numPr>
          <w:ilvl w:val="0"/>
          <w:numId w:val="16"/>
        </w:numPr>
      </w:pPr>
      <w:r>
        <w:t>Functionaliteiten</w:t>
      </w:r>
    </w:p>
    <w:p w:rsidR="0074061E" w:rsidRDefault="0074061E" w:rsidP="0074061E">
      <w:pPr>
        <w:pStyle w:val="Lijstalinea"/>
        <w:numPr>
          <w:ilvl w:val="0"/>
          <w:numId w:val="16"/>
        </w:numPr>
      </w:pPr>
      <w:r>
        <w:t>Complexiteit</w:t>
      </w:r>
    </w:p>
    <w:p w:rsidR="0074061E" w:rsidRDefault="0074061E" w:rsidP="0074061E">
      <w:pPr>
        <w:pStyle w:val="Lijstalinea"/>
        <w:numPr>
          <w:ilvl w:val="0"/>
          <w:numId w:val="16"/>
        </w:numPr>
      </w:pPr>
      <w:r>
        <w:t>Leercurve</w:t>
      </w:r>
    </w:p>
    <w:p w:rsidR="00D71AD8" w:rsidRDefault="00123278" w:rsidP="00550A4E">
      <w:r>
        <w:t>Ook zijn er experimenten uitgevoerd om de bruikbaarheid in relatie tot het project te testen.</w:t>
      </w:r>
      <w:r w:rsidR="00550A4E">
        <w:t xml:space="preserve"> </w:t>
      </w:r>
      <w:r w:rsidR="0074061E">
        <w:t>Nadat al het onderzoek is gedaan is er</w:t>
      </w:r>
      <w:r w:rsidR="00550A4E">
        <w:t xml:space="preserve"> één Framework geselecteerd dat definitief zal worden gebruikt voor de website EenmaalAndermaal.</w:t>
      </w:r>
    </w:p>
    <w:p w:rsidR="00D71AD8" w:rsidRDefault="00D71AD8" w:rsidP="00D71AD8">
      <w:pPr>
        <w:pStyle w:val="Kop1"/>
      </w:pPr>
      <w:r>
        <w:lastRenderedPageBreak/>
        <w:t>Resultaten uit bronnen en experimenten</w:t>
      </w:r>
    </w:p>
    <w:p w:rsidR="00D71AD8" w:rsidRDefault="00D71AD8" w:rsidP="00D71AD8">
      <w:pPr>
        <w:pStyle w:val="Kop1"/>
      </w:pPr>
    </w:p>
    <w:p w:rsidR="00D71AD8" w:rsidRDefault="00D71AD8" w:rsidP="00D71AD8">
      <w:pPr>
        <w:pStyle w:val="Kop1"/>
      </w:pPr>
      <w:r>
        <w:t>Conclusie</w:t>
      </w:r>
    </w:p>
    <w:p w:rsidR="00D71AD8" w:rsidRDefault="00D71AD8" w:rsidP="00D71AD8">
      <w:pPr>
        <w:pStyle w:val="Kop1"/>
      </w:pPr>
    </w:p>
    <w:p w:rsidR="00D71AD8" w:rsidRDefault="00D71AD8" w:rsidP="00D71AD8">
      <w:pPr>
        <w:pStyle w:val="Kop1"/>
      </w:pPr>
      <w:r>
        <w:t>Literatuurlijst</w:t>
      </w:r>
    </w:p>
    <w:p w:rsidR="00D71AD8" w:rsidRDefault="00D71AD8"/>
    <w:sectPr w:rsidR="00D71AD8" w:rsidSect="0053407C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3E0" w:rsidRDefault="003973E0" w:rsidP="00C6554A">
      <w:pPr>
        <w:spacing w:before="0" w:after="0" w:line="240" w:lineRule="auto"/>
      </w:pPr>
      <w:r>
        <w:separator/>
      </w:r>
    </w:p>
  </w:endnote>
  <w:endnote w:type="continuationSeparator" w:id="0">
    <w:p w:rsidR="003973E0" w:rsidRDefault="003973E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191771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3E0" w:rsidRDefault="003973E0" w:rsidP="00C6554A">
      <w:pPr>
        <w:spacing w:before="0" w:after="0" w:line="240" w:lineRule="auto"/>
      </w:pPr>
      <w:r>
        <w:separator/>
      </w:r>
    </w:p>
  </w:footnote>
  <w:footnote w:type="continuationSeparator" w:id="0">
    <w:p w:rsidR="003973E0" w:rsidRDefault="003973E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86D0A"/>
    <w:multiLevelType w:val="hybridMultilevel"/>
    <w:tmpl w:val="9C54C318"/>
    <w:lvl w:ilvl="0" w:tplc="FE907936">
      <w:start w:val="16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DA"/>
    <w:rsid w:val="00026B3C"/>
    <w:rsid w:val="000D5421"/>
    <w:rsid w:val="00123278"/>
    <w:rsid w:val="00191771"/>
    <w:rsid w:val="002554CD"/>
    <w:rsid w:val="00293B83"/>
    <w:rsid w:val="002B4294"/>
    <w:rsid w:val="00333D0D"/>
    <w:rsid w:val="003973E0"/>
    <w:rsid w:val="003E6DDA"/>
    <w:rsid w:val="004C049F"/>
    <w:rsid w:val="005000E2"/>
    <w:rsid w:val="0053407C"/>
    <w:rsid w:val="00550A4E"/>
    <w:rsid w:val="005A07C3"/>
    <w:rsid w:val="006A3CE7"/>
    <w:rsid w:val="0074061E"/>
    <w:rsid w:val="0089166C"/>
    <w:rsid w:val="00C6554A"/>
    <w:rsid w:val="00D71AD8"/>
    <w:rsid w:val="00ED7C44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1573C"/>
  <w15:chartTrackingRefBased/>
  <w15:docId w15:val="{5CC9670D-36C7-4DF8-8432-33561AA7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BA44F3F99EC145C8973C8C5A94E41921">
    <w:name w:val="BA44F3F99EC145C8973C8C5A94E41921"/>
    <w:rsid w:val="00EF56A5"/>
    <w:pPr>
      <w:spacing w:before="0" w:after="160" w:line="259" w:lineRule="auto"/>
    </w:pPr>
    <w:rPr>
      <w:rFonts w:eastAsiaTheme="minorEastAsia"/>
      <w:color w:val="auto"/>
      <w:lang w:eastAsia="nl-NL"/>
    </w:rPr>
  </w:style>
  <w:style w:type="paragraph" w:styleId="Lijstalinea">
    <w:name w:val="List Paragraph"/>
    <w:basedOn w:val="Standaard"/>
    <w:uiPriority w:val="34"/>
    <w:unhideWhenUsed/>
    <w:qFormat/>
    <w:rsid w:val="000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\AppData\Roaming\Microsoft\Templates\Studentrapport%20met%20omslag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72</TotalTime>
  <Pages>3</Pages>
  <Words>273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 Kragten</cp:lastModifiedBy>
  <cp:revision>3</cp:revision>
  <dcterms:created xsi:type="dcterms:W3CDTF">2018-04-16T10:24:00Z</dcterms:created>
  <dcterms:modified xsi:type="dcterms:W3CDTF">2018-04-16T11:38:00Z</dcterms:modified>
</cp:coreProperties>
</file>